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4"/>
        <w:ind w:right="-29" w:hanging="0"/>
        <w:rPr>
          <w:bCs/>
          <w:spacing w:val="0"/>
          <w:sz w:val="28"/>
          <w:szCs w:val="28"/>
        </w:rPr>
      </w:pPr>
      <w:r>
        <w:rPr>
          <w:bCs/>
          <w:spacing w:val="0"/>
          <w:sz w:val="28"/>
          <w:szCs w:val="28"/>
        </w:rPr>
        <w:t>ΠΡΟΓΡΑΜΜΑ ΣΙΤΙΣΗΣ ΜΑΙΟΣ 2023</w:t>
      </w:r>
    </w:p>
    <w:p>
      <w:pPr>
        <w:pStyle w:val="Heading4"/>
        <w:ind w:right="-29" w:hanging="0"/>
        <w:jc w:val="left"/>
        <w:rPr/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vertAlign w:val="superscript"/>
        </w:rPr>
        <w:t>η</w:t>
      </w:r>
      <w:r>
        <w:rPr>
          <w:bCs/>
          <w:sz w:val="28"/>
          <w:szCs w:val="28"/>
        </w:rPr>
        <w:t xml:space="preserve"> ΕΒΔΟΜΑΔΑ</w:t>
      </w:r>
      <w:r>
        <w:rPr>
          <w:b w:val="false"/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1               </w:t>
      </w:r>
      <w:r>
        <w:rPr>
          <w:bCs/>
          <w:sz w:val="28"/>
          <w:szCs w:val="28"/>
        </w:rPr>
        <w:tab/>
      </w:r>
      <w:r>
        <w:rPr>
          <w:bCs/>
          <w:sz w:val="24"/>
          <w:szCs w:val="24"/>
        </w:rPr>
        <w:t xml:space="preserve">    2                       3                        4                         5                        6                        7</w:t>
      </w:r>
    </w:p>
    <w:tbl>
      <w:tblPr>
        <w:tblW w:w="13982" w:type="dxa"/>
        <w:jc w:val="left"/>
        <w:tblInd w:w="-4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275"/>
        <w:gridCol w:w="1508"/>
        <w:gridCol w:w="1894"/>
        <w:gridCol w:w="1701"/>
        <w:gridCol w:w="1701"/>
        <w:gridCol w:w="1792"/>
        <w:gridCol w:w="1984"/>
        <w:gridCol w:w="1701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08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894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Kυριακή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Τυρί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 σνίτσελ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σμυρνέικα  με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ρολό 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Αρακάς 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ανάμικτος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και σάλτσα λεμονάτη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4484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08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Ομελέτα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αλλαντικά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Σπετσοφάι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894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 λαχανικά &amp;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 φούρνου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σάλτσα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Λουκάνικο χωριάτικο ψητό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- Κους      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>8</w:t>
      </w:r>
      <w:r>
        <w:rPr>
          <w:b/>
          <w:spacing w:val="-2"/>
          <w:sz w:val="22"/>
        </w:rPr>
        <w:tab/>
        <w:t>9                       10                           11                    12                       13</w:t>
        <w:tab/>
        <w:t xml:space="preserve">                        14          </w:t>
      </w:r>
    </w:p>
    <w:tbl>
      <w:tblPr>
        <w:tblW w:w="13752" w:type="dxa"/>
        <w:jc w:val="left"/>
        <w:tblInd w:w="-4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258"/>
        <w:gridCol w:w="1679"/>
        <w:gridCol w:w="1679"/>
        <w:gridCol w:w="1859"/>
        <w:gridCol w:w="1701"/>
        <w:gridCol w:w="1477"/>
        <w:gridCol w:w="1679"/>
        <w:gridCol w:w="2000"/>
      </w:tblGrid>
      <w:tr>
        <w:trPr>
          <w:trHeight w:val="233" w:hRule="atLeast"/>
        </w:trPr>
        <w:tc>
          <w:tcPr>
            <w:tcW w:w="420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477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679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200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Kυριακή</w:t>
            </w:r>
          </w:p>
        </w:tc>
      </w:tr>
      <w:tr>
        <w:trPr>
          <w:trHeight w:val="4337" w:hRule="atLeast"/>
        </w:trPr>
        <w:tc>
          <w:tcPr>
            <w:tcW w:w="420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Ριζότο θαλασσινών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Βακαλάος πανέ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Χοιρινό  κοκκ.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–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πλιγούρι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  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Γίγαντες   πλακί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σάλτσα αλα κρέμ  &amp;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Σμυρναίικα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σάλτσα μουστάρδας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42" w:hRule="atLeast"/>
        </w:trPr>
        <w:tc>
          <w:tcPr>
            <w:tcW w:w="420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8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</w:r>
          </w:p>
          <w:p>
            <w:pPr>
              <w:pStyle w:val="Heading1"/>
              <w:rPr/>
            </w:pPr>
            <w:r>
              <w:rPr/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Ναπολιτέν με τριμμένο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Πένες αλά κρεμ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μανιταριών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  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77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Ψαροκροκέτες με ρύζι &amp; λεμονάτη σάλτσα 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79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Σπανακόπιτα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Γιαούρτι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 σοκολάτα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κοκκινιστά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κριθαράκι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15</w:t>
        <w:tab/>
        <w:t>16</w:t>
        <w:tab/>
        <w:t>17</w:t>
        <w:tab/>
        <w:t>18</w:t>
        <w:tab/>
      </w:r>
      <w:r>
        <w:rPr>
          <w:b/>
          <w:spacing w:val="-2"/>
          <w:lang w:val="en-US"/>
        </w:rPr>
        <w:t>19</w:t>
      </w:r>
      <w:r>
        <w:rPr>
          <w:b/>
          <w:spacing w:val="-2"/>
        </w:rPr>
        <w:tab/>
        <w:t>20</w:t>
        <w:tab/>
        <w:t>21</w:t>
      </w:r>
    </w:p>
    <w:tbl>
      <w:tblPr>
        <w:tblW w:w="13788" w:type="dxa"/>
        <w:jc w:val="left"/>
        <w:tblInd w:w="-4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92"/>
        <w:gridCol w:w="1610"/>
        <w:gridCol w:w="1881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610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88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–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eastAsia="Arial"/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Ψάρι φιλέτο  με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Βακαλάος  ρολό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ριζότο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Χοιρινό μπεκρή μεζέ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μπολονέζ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Ναπολιτέν με τριμμένο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Κους-Κους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 -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μανιτάρια &amp;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1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Λαχανικά Τουρλού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λεμονάτος με πατάτες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Πένες με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λαχανικών &amp; τυριά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  <w:tc>
          <w:tcPr>
            <w:tcW w:w="1610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rPr/>
            </w:pPr>
            <w:r>
              <w:rPr>
                <w:sz w:val="22"/>
              </w:rPr>
              <w:t xml:space="preserve">Λουκάνικα </w:t>
            </w:r>
            <w:r>
              <w:rPr>
                <w:sz w:val="22"/>
                <w:szCs w:val="22"/>
              </w:rPr>
              <w:t>Χωριάτικα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8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λαχανικά και μανιτάρια        και 1 λουκάνικο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Πέννες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  <w:t>Καρμπονάρα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22</w:t>
        <w:tab/>
        <w:t>23</w:t>
        <w:tab/>
        <w:t>24</w:t>
        <w:tab/>
        <w:t>25</w:t>
        <w:tab/>
        <w:t>26                    27                          28</w:t>
      </w:r>
    </w:p>
    <w:tbl>
      <w:tblPr>
        <w:tblW w:w="13788" w:type="dxa"/>
        <w:jc w:val="left"/>
        <w:tblInd w:w="-4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881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88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Γίγαντες φούρνου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–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κοκκινιστά  με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  λαδερός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σνίτσελ με λεμονάτη σάλτσα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και ρύζι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Βακαλάος πανέ με πλιγούρι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Ψάρι φέτα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πλακί  με ρύζι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 με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κρασάτη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με ρύζι 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 κοκκινιστά με πουρέ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με ρύζι και σάλτσα α λα κρεμ  με μανιτάρια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rPr>
                <w:b w:val="false"/>
                <w:b w:val="false"/>
                <w:spacing w:val="-2"/>
                <w:sz w:val="18"/>
              </w:rPr>
            </w:pPr>
            <w:r>
              <w:rPr>
                <w:b w:val="false"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κιμά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Σουφλέ λαχανικών με τυριά &amp; μανιτάρια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Κρέμα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Ζυμαρικά  με θαλασσινά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Καλαμαράκια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 σπανάκι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Πέννες “Καρμπονάρα”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zCs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 xml:space="preserve">με </w:t>
            </w:r>
            <w:r>
              <w:rPr>
                <w:spacing w:val="-2"/>
                <w:sz w:val="22"/>
              </w:rPr>
              <w:t>πλιγούρι</w:t>
            </w:r>
          </w:p>
          <w:p>
            <w:pPr>
              <w:pStyle w:val="21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κριθαράκι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8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ζυμαρικών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Κοχυλάκι με σάλτσα αλλαντικών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</w:r>
      <w:r>
        <w:rPr>
          <w:b/>
          <w:spacing w:val="-2"/>
          <w:lang w:val="en-US"/>
        </w:rPr>
        <w:t>29</w:t>
      </w:r>
      <w:r>
        <w:rPr>
          <w:b/>
          <w:spacing w:val="-2"/>
        </w:rPr>
        <w:tab/>
        <w:t>30</w:t>
        <w:tab/>
        <w:t>31</w:t>
        <w:tab/>
        <w:t xml:space="preserve">                                                                             </w:t>
      </w:r>
    </w:p>
    <w:tbl>
      <w:tblPr>
        <w:tblW w:w="13789" w:type="dxa"/>
        <w:jc w:val="left"/>
        <w:tblInd w:w="-4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"/>
        <w:gridCol w:w="1268"/>
        <w:gridCol w:w="1692"/>
        <w:gridCol w:w="1692"/>
        <w:gridCol w:w="1961"/>
        <w:gridCol w:w="1423"/>
        <w:gridCol w:w="1692"/>
        <w:gridCol w:w="1692"/>
        <w:gridCol w:w="1692"/>
        <w:gridCol w:w="253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961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423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  <w:tc>
          <w:tcPr>
            <w:tcW w:w="25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fill="CCCCCC" w:val="clear"/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</w:tr>
      <w:tr>
        <w:trPr/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Μπιφτέκια σχάρας με  κριθαράκι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Φασόλια φούρνου 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– Ελιές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  <w:tc>
          <w:tcPr>
            <w:tcW w:w="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4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8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μπέικον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αλλαντικά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Σπετσοφάι με ρύζι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61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Ριζότο με αλλαντικά &amp; μανιτάρια &amp; 1 λουκάνικο Φρανκφούρτης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3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  <w:tc>
          <w:tcPr>
            <w:tcW w:w="25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ΠΡΩΪΝΟ: 7.30-9.30   ΓΕΥΜΑ: 11.30-15.00    ΔΕΙΠΝΟ:18.00-21.00</w:t>
      </w:r>
    </w:p>
    <w:sectPr>
      <w:type w:val="nextPage"/>
      <w:pgSz w:orient="landscape" w:w="16838" w:h="11906"/>
      <w:pgMar w:left="1440" w:right="1440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a1"/>
    <w:family w:val="swiss"/>
    <w:pitch w:val="variable"/>
  </w:font>
  <w:font w:name="Times New Roman">
    <w:charset w:val="a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a1"/>
    <w:family w:val="swiss"/>
    <w:pitch w:val="variable"/>
  </w:font>
  <w:font w:name="Tahoma">
    <w:charset w:val="a1"/>
    <w:family w:val="swiss"/>
    <w:pitch w:val="variable"/>
  </w:font>
  <w:font w:name="Cambria">
    <w:charset w:val="a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right="-29" w:hanging="0"/>
      <w:jc w:val="center"/>
      <w:outlineLvl w:val="3"/>
    </w:pPr>
    <w:rPr>
      <w:b/>
      <w:spacing w:val="-2"/>
      <w:sz w:val="22"/>
    </w:rPr>
  </w:style>
  <w:style w:type="paragraph" w:styleId="Heading5">
    <w:name w:val="Heading 5"/>
    <w:basedOn w:val="Style11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1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9">
    <w:name w:val="Προεπιλεγμένη γραμματοσειρά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2">
    <w:name w:val="Προεπιλεγμένη γραμματοσειρά2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  <w:sz w:val="24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1">
    <w:name w:val="Προεπιλεγμένη γραμματοσειρά1"/>
    <w:qFormat/>
    <w:rPr/>
  </w:style>
  <w:style w:type="character" w:styleId="Style10">
    <w:name w:val="Κουκκίδες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 Unicode MS"/>
      <w:sz w:val="28"/>
      <w:szCs w:val="28"/>
    </w:rPr>
  </w:style>
  <w:style w:type="paragraph" w:styleId="Style12">
    <w:name w:val="Λεζάντα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3">
    <w:name w:val="Ευρετήριο"/>
    <w:basedOn w:val="Normal"/>
    <w:qFormat/>
    <w:pPr>
      <w:suppressLineNumbers/>
    </w:pPr>
    <w:rPr>
      <w:rFonts w:cs="Arial Unicode MS"/>
    </w:rPr>
  </w:style>
  <w:style w:type="paragraph" w:styleId="11">
    <w:name w:val="Λεζάντα1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21">
    <w:name w:val="Σώμα κείμενου 21"/>
    <w:basedOn w:val="Normal"/>
    <w:qFormat/>
    <w:pPr>
      <w:jc w:val="center"/>
    </w:pPr>
    <w:rPr>
      <w:spacing w:val="-2"/>
      <w:sz w:val="18"/>
    </w:rPr>
  </w:style>
  <w:style w:type="paragraph" w:styleId="Style14">
    <w:name w:val="Κείμενο πλαισίου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Περιεχόμενα πίνακα"/>
    <w:basedOn w:val="Normal"/>
    <w:qFormat/>
    <w:pPr>
      <w:suppressLineNumbers/>
    </w:pPr>
    <w:rPr/>
  </w:style>
  <w:style w:type="paragraph" w:styleId="Style16">
    <w:name w:val="Επικεφαλίδα πίνακα"/>
    <w:basedOn w:val="Style15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84</TotalTime>
  <Application>LibreOffice/7.3.7.2$Linux_X86_64 LibreOffice_project/30$Build-2</Application>
  <AppVersion>15.0000</AppVersion>
  <Pages>6</Pages>
  <Words>1047</Words>
  <Characters>5761</Characters>
  <CharactersWithSpaces>6769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2023-04-25T11:37:00Z</dcterms:created>
  <dc:creator>ΠΑΝΤΑΖΗΣ</dc:creator>
  <dc:description/>
  <dc:language>en-US</dc:language>
  <cp:lastModifiedBy/>
  <cp:lastPrinted>1995-11-21T17:41:00Z</cp:lastPrinted>
  <dcterms:modified xsi:type="dcterms:W3CDTF">2023-09-01T00:00:15Z</dcterms:modified>
  <cp:revision>5</cp:revision>
  <dc:subject/>
  <dc:title>ΠΑΡΑΡΤΗΜΑ I</dc:title>
</cp:coreProperties>
</file>